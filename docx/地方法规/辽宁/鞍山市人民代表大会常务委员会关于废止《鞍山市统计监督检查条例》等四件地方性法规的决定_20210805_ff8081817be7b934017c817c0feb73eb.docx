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560" w:lineRule="exact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56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鞍山市人民代表大会常务委员会</w:t>
      </w:r>
    </w:p>
    <w:p>
      <w:pPr>
        <w:spacing w:line="56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关于废止《鞍山市统计监督检查条例》等四件地方性法规的决定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03" w:leftChars="300" w:right="603" w:rightChars="300"/>
        <w:textAlignment w:val="auto"/>
        <w:rPr>
          <w:rFonts w:hint="eastAsia" w:ascii="仿宋_GB2312" w:eastAsia="仿宋_GB2312" w:cs="仿宋_GB2312"/>
          <w:sz w:val="32"/>
          <w:szCs w:val="32"/>
        </w:rPr>
      </w:pPr>
      <w:r>
        <w:rPr>
          <w:rFonts w:hint="eastAsia" w:ascii="楷体_GB2312" w:hAnsi="宋体" w:eastAsia="楷体_GB2312" w:cs="楷体_GB2312"/>
          <w:sz w:val="32"/>
          <w:szCs w:val="32"/>
        </w:rPr>
        <w:t>（2021年6月30日鞍山市第十六届人民代表大会常务委员会第三十四次会议通过  2021年7月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>27</w:t>
      </w:r>
      <w:r>
        <w:rPr>
          <w:rFonts w:hint="eastAsia" w:ascii="楷体_GB2312" w:hAnsi="宋体" w:eastAsia="楷体_GB2312" w:cs="楷体_GB2312"/>
          <w:sz w:val="32"/>
          <w:szCs w:val="32"/>
        </w:rPr>
        <w:t>日辽宁省第十三届人民代表大会常务委员会第</w:t>
      </w:r>
      <w:r>
        <w:rPr>
          <w:rFonts w:hint="eastAsia" w:ascii="楷体_GB2312" w:hAnsi="宋体" w:eastAsia="楷体_GB2312" w:cs="楷体_GB2312"/>
          <w:sz w:val="32"/>
          <w:szCs w:val="32"/>
          <w:lang w:eastAsia="zh-CN"/>
        </w:rPr>
        <w:t>二十七</w:t>
      </w:r>
      <w:r>
        <w:rPr>
          <w:rFonts w:hint="eastAsia" w:ascii="楷体_GB2312" w:hAnsi="宋体" w:eastAsia="楷体_GB2312" w:cs="楷体_GB2312"/>
          <w:sz w:val="32"/>
          <w:szCs w:val="32"/>
        </w:rPr>
        <w:t>次会议</w:t>
      </w:r>
      <w:r>
        <w:rPr>
          <w:rFonts w:hint="eastAsia" w:ascii="楷体_GB2312" w:hAnsi="宋体" w:eastAsia="楷体_GB2312" w:cs="楷体_GB2312"/>
          <w:sz w:val="32"/>
          <w:szCs w:val="32"/>
          <w:lang w:eastAsia="zh-CN"/>
        </w:rPr>
        <w:t>批准</w:t>
      </w:r>
      <w:r>
        <w:rPr>
          <w:rFonts w:hint="eastAsia" w:ascii="楷体_GB2312" w:hAnsi="宋体" w:eastAsia="楷体_GB2312" w:cs="楷体_GB2312"/>
          <w:sz w:val="32"/>
          <w:szCs w:val="32"/>
        </w:rPr>
        <w:t>）</w:t>
      </w:r>
    </w:p>
    <w:p>
      <w:pPr>
        <w:spacing w:line="560" w:lineRule="exact"/>
        <w:rPr>
          <w:rFonts w:hint="eastAsia" w:ascii="仿宋_GB2312" w:eastAsia="仿宋_GB2312" w:cs="仿宋_GB2312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经鞍山市第十六届人民代表大会常务委员会第三十四次会议审议，决定废止《鞍山市统计监督检查条例》《鞍山市城市公共客运交通管理条例》《鞍山市道路运输条例》《鞍山市国有资产流失查处办法》等四件地方性法规。</w:t>
      </w: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本决定自公布之日起施行。</w:t>
      </w: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仿宋_GB2312" w:eastAsia="仿宋_GB2312" w:cs="仿宋_GB2312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560" w:lineRule="exact"/>
        <w:ind w:firstLine="622" w:firstLineChars="200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sectPr>
      <w:footerReference r:id="rId3" w:type="default"/>
      <w:pgSz w:w="11906" w:h="16838"/>
      <w:pgMar w:top="2098" w:right="1588" w:bottom="2098" w:left="1588" w:header="851" w:footer="1446" w:gutter="0"/>
      <w:cols w:space="0" w:num="1"/>
      <w:docGrid w:type="linesAndChars" w:linePitch="574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ind w:left="420" w:leftChars="200" w:right="420" w:rightChars="20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FNUP6KyAQAAUQ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ind w:left="420" w:leftChars="200" w:right="420" w:rightChars="200"/>
                      <w:rPr>
                        <w:rFonts w:cs="Times New Roman"/>
                      </w:rPr>
                    </w:pP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oNotHyphenateCaps/>
  <w:drawingGridHorizontalSpacing w:val="100"/>
  <w:drawingGridVerticalSpacing w:val="287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E7852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B512C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65EE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AF0845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978A6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09CE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2A532B"/>
    <w:rsid w:val="025119FC"/>
    <w:rsid w:val="02590758"/>
    <w:rsid w:val="026057B5"/>
    <w:rsid w:val="02706198"/>
    <w:rsid w:val="02BB10C4"/>
    <w:rsid w:val="02E335AF"/>
    <w:rsid w:val="034E4A22"/>
    <w:rsid w:val="037173F5"/>
    <w:rsid w:val="03984AE4"/>
    <w:rsid w:val="03E059D2"/>
    <w:rsid w:val="045007C8"/>
    <w:rsid w:val="046B7EF9"/>
    <w:rsid w:val="047562DE"/>
    <w:rsid w:val="04900C53"/>
    <w:rsid w:val="049722EE"/>
    <w:rsid w:val="04A15D3B"/>
    <w:rsid w:val="051A30BF"/>
    <w:rsid w:val="051B4077"/>
    <w:rsid w:val="053068BE"/>
    <w:rsid w:val="057C7341"/>
    <w:rsid w:val="05A91768"/>
    <w:rsid w:val="05BD73DC"/>
    <w:rsid w:val="05BF1B24"/>
    <w:rsid w:val="05DE22D0"/>
    <w:rsid w:val="05E10080"/>
    <w:rsid w:val="05E66425"/>
    <w:rsid w:val="05F9677C"/>
    <w:rsid w:val="061B56B0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E41BB"/>
    <w:rsid w:val="07670C6A"/>
    <w:rsid w:val="076C2C7E"/>
    <w:rsid w:val="078F3005"/>
    <w:rsid w:val="07C07012"/>
    <w:rsid w:val="07C466F9"/>
    <w:rsid w:val="07F10DC0"/>
    <w:rsid w:val="07FE6FB6"/>
    <w:rsid w:val="080D3997"/>
    <w:rsid w:val="082A37BE"/>
    <w:rsid w:val="08355216"/>
    <w:rsid w:val="08834317"/>
    <w:rsid w:val="08935BC4"/>
    <w:rsid w:val="08B11146"/>
    <w:rsid w:val="08BC659E"/>
    <w:rsid w:val="08E64EDB"/>
    <w:rsid w:val="08F76E4E"/>
    <w:rsid w:val="091A30CD"/>
    <w:rsid w:val="09303886"/>
    <w:rsid w:val="094E2166"/>
    <w:rsid w:val="09545708"/>
    <w:rsid w:val="09B537A1"/>
    <w:rsid w:val="09D13761"/>
    <w:rsid w:val="0A814961"/>
    <w:rsid w:val="0A8C3D2E"/>
    <w:rsid w:val="0A8F66BA"/>
    <w:rsid w:val="0AAD4A9B"/>
    <w:rsid w:val="0AF62434"/>
    <w:rsid w:val="0B183D49"/>
    <w:rsid w:val="0B201CF0"/>
    <w:rsid w:val="0B2B11EE"/>
    <w:rsid w:val="0B4724B0"/>
    <w:rsid w:val="0B5331CB"/>
    <w:rsid w:val="0B72272F"/>
    <w:rsid w:val="0BA2417D"/>
    <w:rsid w:val="0BAC149A"/>
    <w:rsid w:val="0C320844"/>
    <w:rsid w:val="0C58755E"/>
    <w:rsid w:val="0C6E62A7"/>
    <w:rsid w:val="0CAD576F"/>
    <w:rsid w:val="0CCF55A7"/>
    <w:rsid w:val="0D350561"/>
    <w:rsid w:val="0D495165"/>
    <w:rsid w:val="0D516708"/>
    <w:rsid w:val="0D6A32B8"/>
    <w:rsid w:val="0D705D65"/>
    <w:rsid w:val="0D970C3A"/>
    <w:rsid w:val="0D9859EA"/>
    <w:rsid w:val="0DD00CEA"/>
    <w:rsid w:val="0DD81319"/>
    <w:rsid w:val="0DDF6E30"/>
    <w:rsid w:val="0DE04D9C"/>
    <w:rsid w:val="0DEC1656"/>
    <w:rsid w:val="0E8E339D"/>
    <w:rsid w:val="0ECE5B29"/>
    <w:rsid w:val="0EDC6B1D"/>
    <w:rsid w:val="0EF8458F"/>
    <w:rsid w:val="0F0732D8"/>
    <w:rsid w:val="0F1A630E"/>
    <w:rsid w:val="0F2A4A63"/>
    <w:rsid w:val="0FE52072"/>
    <w:rsid w:val="0FE65D02"/>
    <w:rsid w:val="101843A9"/>
    <w:rsid w:val="10627B38"/>
    <w:rsid w:val="10774E5E"/>
    <w:rsid w:val="107D7905"/>
    <w:rsid w:val="10836A79"/>
    <w:rsid w:val="10A646F2"/>
    <w:rsid w:val="10AA08E6"/>
    <w:rsid w:val="10BE7415"/>
    <w:rsid w:val="10C843FE"/>
    <w:rsid w:val="10F055B0"/>
    <w:rsid w:val="10FE2814"/>
    <w:rsid w:val="111E465C"/>
    <w:rsid w:val="113A565D"/>
    <w:rsid w:val="11574863"/>
    <w:rsid w:val="11A3282F"/>
    <w:rsid w:val="11BF194F"/>
    <w:rsid w:val="11CB0B43"/>
    <w:rsid w:val="11E526F8"/>
    <w:rsid w:val="11E564DB"/>
    <w:rsid w:val="12032FD1"/>
    <w:rsid w:val="121823E8"/>
    <w:rsid w:val="12270893"/>
    <w:rsid w:val="12501663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CF5E7E"/>
    <w:rsid w:val="13D6470E"/>
    <w:rsid w:val="14023069"/>
    <w:rsid w:val="14093F1B"/>
    <w:rsid w:val="140E03CB"/>
    <w:rsid w:val="14144223"/>
    <w:rsid w:val="14150597"/>
    <w:rsid w:val="14572D96"/>
    <w:rsid w:val="145936C5"/>
    <w:rsid w:val="14725DF3"/>
    <w:rsid w:val="14BA20EB"/>
    <w:rsid w:val="14C7106E"/>
    <w:rsid w:val="14E4537D"/>
    <w:rsid w:val="14FB057E"/>
    <w:rsid w:val="15046010"/>
    <w:rsid w:val="1512325B"/>
    <w:rsid w:val="152A714F"/>
    <w:rsid w:val="155916EE"/>
    <w:rsid w:val="15642EBA"/>
    <w:rsid w:val="156A2CF3"/>
    <w:rsid w:val="156D2257"/>
    <w:rsid w:val="156E041E"/>
    <w:rsid w:val="157F541E"/>
    <w:rsid w:val="15883D87"/>
    <w:rsid w:val="158A4D68"/>
    <w:rsid w:val="15AE338E"/>
    <w:rsid w:val="15CA402E"/>
    <w:rsid w:val="15D26080"/>
    <w:rsid w:val="160C6692"/>
    <w:rsid w:val="163C18B2"/>
    <w:rsid w:val="166F2CEE"/>
    <w:rsid w:val="168439B6"/>
    <w:rsid w:val="168738C3"/>
    <w:rsid w:val="168C6C88"/>
    <w:rsid w:val="169C4C1E"/>
    <w:rsid w:val="16DE4F0A"/>
    <w:rsid w:val="17072161"/>
    <w:rsid w:val="171D4256"/>
    <w:rsid w:val="17305B1F"/>
    <w:rsid w:val="1829607D"/>
    <w:rsid w:val="18445F5E"/>
    <w:rsid w:val="185D3EB2"/>
    <w:rsid w:val="18AD19C0"/>
    <w:rsid w:val="18F97311"/>
    <w:rsid w:val="19025465"/>
    <w:rsid w:val="192201FD"/>
    <w:rsid w:val="1930599F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21204B"/>
    <w:rsid w:val="1A234E77"/>
    <w:rsid w:val="1A2C240B"/>
    <w:rsid w:val="1A415ACB"/>
    <w:rsid w:val="1A513FF9"/>
    <w:rsid w:val="1A74173A"/>
    <w:rsid w:val="1AA17ABC"/>
    <w:rsid w:val="1ACC509D"/>
    <w:rsid w:val="1ADB0DA2"/>
    <w:rsid w:val="1B06088A"/>
    <w:rsid w:val="1B0D7285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367E97"/>
    <w:rsid w:val="1C3E231F"/>
    <w:rsid w:val="1C5E3770"/>
    <w:rsid w:val="1C5F71DC"/>
    <w:rsid w:val="1C625228"/>
    <w:rsid w:val="1C6540F3"/>
    <w:rsid w:val="1CAC6918"/>
    <w:rsid w:val="1CB53191"/>
    <w:rsid w:val="1CD220F0"/>
    <w:rsid w:val="1CEB540E"/>
    <w:rsid w:val="1D5E4B71"/>
    <w:rsid w:val="1D7C1444"/>
    <w:rsid w:val="1DE536DD"/>
    <w:rsid w:val="1DFF5892"/>
    <w:rsid w:val="1E1B06B9"/>
    <w:rsid w:val="1E6C6F86"/>
    <w:rsid w:val="1EBF613B"/>
    <w:rsid w:val="1EC36185"/>
    <w:rsid w:val="1ECB1820"/>
    <w:rsid w:val="1ED42985"/>
    <w:rsid w:val="1F1E576E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C24C3"/>
    <w:rsid w:val="205160B2"/>
    <w:rsid w:val="20702194"/>
    <w:rsid w:val="20836BD8"/>
    <w:rsid w:val="209E68F7"/>
    <w:rsid w:val="20D005C2"/>
    <w:rsid w:val="21553C7F"/>
    <w:rsid w:val="2196289F"/>
    <w:rsid w:val="21B46EA8"/>
    <w:rsid w:val="21E06AFD"/>
    <w:rsid w:val="222D2EDD"/>
    <w:rsid w:val="22320694"/>
    <w:rsid w:val="228E1A7C"/>
    <w:rsid w:val="22941ED8"/>
    <w:rsid w:val="22FD42DA"/>
    <w:rsid w:val="23087A91"/>
    <w:rsid w:val="23471EE9"/>
    <w:rsid w:val="2352717F"/>
    <w:rsid w:val="23660A05"/>
    <w:rsid w:val="237041E3"/>
    <w:rsid w:val="237431B0"/>
    <w:rsid w:val="23876B4F"/>
    <w:rsid w:val="239A7398"/>
    <w:rsid w:val="242068A3"/>
    <w:rsid w:val="247316FD"/>
    <w:rsid w:val="24887EA6"/>
    <w:rsid w:val="248A17D3"/>
    <w:rsid w:val="249204FC"/>
    <w:rsid w:val="24C83D3A"/>
    <w:rsid w:val="24D25A92"/>
    <w:rsid w:val="24DE5DC5"/>
    <w:rsid w:val="251353A8"/>
    <w:rsid w:val="25865479"/>
    <w:rsid w:val="259B1E7E"/>
    <w:rsid w:val="265165AD"/>
    <w:rsid w:val="268F05CC"/>
    <w:rsid w:val="26AD20A2"/>
    <w:rsid w:val="26C61BA8"/>
    <w:rsid w:val="27411DBA"/>
    <w:rsid w:val="27544B9D"/>
    <w:rsid w:val="2770139F"/>
    <w:rsid w:val="277D11D6"/>
    <w:rsid w:val="27B71403"/>
    <w:rsid w:val="28144C54"/>
    <w:rsid w:val="284A4E31"/>
    <w:rsid w:val="28505BE9"/>
    <w:rsid w:val="2859370C"/>
    <w:rsid w:val="28803835"/>
    <w:rsid w:val="28AD7753"/>
    <w:rsid w:val="28CC55C8"/>
    <w:rsid w:val="28DC0C88"/>
    <w:rsid w:val="29070618"/>
    <w:rsid w:val="29E66142"/>
    <w:rsid w:val="2A024F82"/>
    <w:rsid w:val="2A251D94"/>
    <w:rsid w:val="2A5D5C10"/>
    <w:rsid w:val="2A76755E"/>
    <w:rsid w:val="2A7D5117"/>
    <w:rsid w:val="2AB252CF"/>
    <w:rsid w:val="2ADF3094"/>
    <w:rsid w:val="2B3A7F5D"/>
    <w:rsid w:val="2B4A014F"/>
    <w:rsid w:val="2B6C5A5F"/>
    <w:rsid w:val="2B7647A2"/>
    <w:rsid w:val="2B7A4EFF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A624D2"/>
    <w:rsid w:val="2CAB2600"/>
    <w:rsid w:val="2CF24654"/>
    <w:rsid w:val="2CF6672E"/>
    <w:rsid w:val="2D1C3B68"/>
    <w:rsid w:val="2D89799F"/>
    <w:rsid w:val="2DEB50E8"/>
    <w:rsid w:val="2DED3F13"/>
    <w:rsid w:val="2E2B3406"/>
    <w:rsid w:val="2E4A7336"/>
    <w:rsid w:val="2E4A7B35"/>
    <w:rsid w:val="2E6B578C"/>
    <w:rsid w:val="2EE372C3"/>
    <w:rsid w:val="2EEB4AED"/>
    <w:rsid w:val="2F1A1FC9"/>
    <w:rsid w:val="2F943E4B"/>
    <w:rsid w:val="2FC7793C"/>
    <w:rsid w:val="2FF2314C"/>
    <w:rsid w:val="2FFB0F18"/>
    <w:rsid w:val="300D3841"/>
    <w:rsid w:val="3024185D"/>
    <w:rsid w:val="304A1A07"/>
    <w:rsid w:val="305E4F1F"/>
    <w:rsid w:val="30617443"/>
    <w:rsid w:val="30C5468C"/>
    <w:rsid w:val="310A600B"/>
    <w:rsid w:val="31231FF9"/>
    <w:rsid w:val="31394B6D"/>
    <w:rsid w:val="31551730"/>
    <w:rsid w:val="318F3095"/>
    <w:rsid w:val="31D234F3"/>
    <w:rsid w:val="321F669A"/>
    <w:rsid w:val="322054E2"/>
    <w:rsid w:val="32696861"/>
    <w:rsid w:val="326C7A3A"/>
    <w:rsid w:val="32FD4595"/>
    <w:rsid w:val="33040922"/>
    <w:rsid w:val="335B5D3E"/>
    <w:rsid w:val="335D2947"/>
    <w:rsid w:val="3366636F"/>
    <w:rsid w:val="33907B65"/>
    <w:rsid w:val="33B15E67"/>
    <w:rsid w:val="33B77020"/>
    <w:rsid w:val="340269D0"/>
    <w:rsid w:val="342577F2"/>
    <w:rsid w:val="34412505"/>
    <w:rsid w:val="349174EF"/>
    <w:rsid w:val="34D53C58"/>
    <w:rsid w:val="350202EE"/>
    <w:rsid w:val="350D0E7D"/>
    <w:rsid w:val="35687CE4"/>
    <w:rsid w:val="356B2B08"/>
    <w:rsid w:val="35F641ED"/>
    <w:rsid w:val="362C35A8"/>
    <w:rsid w:val="364F58B6"/>
    <w:rsid w:val="3681181F"/>
    <w:rsid w:val="36911E77"/>
    <w:rsid w:val="36932EDB"/>
    <w:rsid w:val="36B46682"/>
    <w:rsid w:val="371B3C0C"/>
    <w:rsid w:val="37620260"/>
    <w:rsid w:val="3764581F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9023EF6"/>
    <w:rsid w:val="39256A34"/>
    <w:rsid w:val="39353471"/>
    <w:rsid w:val="39384C08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7A48F4"/>
    <w:rsid w:val="3A9D7607"/>
    <w:rsid w:val="3AA724BE"/>
    <w:rsid w:val="3B113C56"/>
    <w:rsid w:val="3B166EF3"/>
    <w:rsid w:val="3B1E5A1F"/>
    <w:rsid w:val="3B2A1697"/>
    <w:rsid w:val="3B357729"/>
    <w:rsid w:val="3B5703E6"/>
    <w:rsid w:val="3B6303A3"/>
    <w:rsid w:val="3B970652"/>
    <w:rsid w:val="3BB1360A"/>
    <w:rsid w:val="3C1057D6"/>
    <w:rsid w:val="3C63749C"/>
    <w:rsid w:val="3C6C6120"/>
    <w:rsid w:val="3C6C6A4A"/>
    <w:rsid w:val="3C734FE7"/>
    <w:rsid w:val="3C754F46"/>
    <w:rsid w:val="3C7C0AD9"/>
    <w:rsid w:val="3C9B16E5"/>
    <w:rsid w:val="3CA27920"/>
    <w:rsid w:val="3CAF6491"/>
    <w:rsid w:val="3CB25365"/>
    <w:rsid w:val="3CB66EDA"/>
    <w:rsid w:val="3CBE72C5"/>
    <w:rsid w:val="3CC61459"/>
    <w:rsid w:val="3D090FF5"/>
    <w:rsid w:val="3D266F20"/>
    <w:rsid w:val="3D6E0ED6"/>
    <w:rsid w:val="3D8C7D9E"/>
    <w:rsid w:val="3DA25C10"/>
    <w:rsid w:val="3DDC1CCC"/>
    <w:rsid w:val="3E062AFC"/>
    <w:rsid w:val="3E474407"/>
    <w:rsid w:val="3E5C4F83"/>
    <w:rsid w:val="3E5E374E"/>
    <w:rsid w:val="3E7E165F"/>
    <w:rsid w:val="3E9A3708"/>
    <w:rsid w:val="3EB96119"/>
    <w:rsid w:val="3EBF12C6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8667C"/>
    <w:rsid w:val="406D3CCC"/>
    <w:rsid w:val="40BD4D08"/>
    <w:rsid w:val="40E206DE"/>
    <w:rsid w:val="411A6716"/>
    <w:rsid w:val="411F3664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7A0EC3"/>
    <w:rsid w:val="42A77643"/>
    <w:rsid w:val="42A9012B"/>
    <w:rsid w:val="42BB3568"/>
    <w:rsid w:val="433618E3"/>
    <w:rsid w:val="434906EF"/>
    <w:rsid w:val="43521963"/>
    <w:rsid w:val="436A1D85"/>
    <w:rsid w:val="43902F92"/>
    <w:rsid w:val="43BB5864"/>
    <w:rsid w:val="43D47283"/>
    <w:rsid w:val="44015158"/>
    <w:rsid w:val="44034AA6"/>
    <w:rsid w:val="443F6670"/>
    <w:rsid w:val="446964C0"/>
    <w:rsid w:val="44CA5BA2"/>
    <w:rsid w:val="44D65C21"/>
    <w:rsid w:val="45272B0A"/>
    <w:rsid w:val="455F48D6"/>
    <w:rsid w:val="45741C31"/>
    <w:rsid w:val="457B6D5D"/>
    <w:rsid w:val="457F1C35"/>
    <w:rsid w:val="45B17D82"/>
    <w:rsid w:val="45BD5D2A"/>
    <w:rsid w:val="45FE7DDA"/>
    <w:rsid w:val="46185497"/>
    <w:rsid w:val="465C21EF"/>
    <w:rsid w:val="46A94114"/>
    <w:rsid w:val="46D23591"/>
    <w:rsid w:val="46D30193"/>
    <w:rsid w:val="4747483B"/>
    <w:rsid w:val="4752024C"/>
    <w:rsid w:val="479D34DA"/>
    <w:rsid w:val="47AC7F44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A0B2CD5"/>
    <w:rsid w:val="4A312D13"/>
    <w:rsid w:val="4A431B58"/>
    <w:rsid w:val="4A642301"/>
    <w:rsid w:val="4A886CED"/>
    <w:rsid w:val="4B1F35D3"/>
    <w:rsid w:val="4B2847BE"/>
    <w:rsid w:val="4B4C2CD2"/>
    <w:rsid w:val="4B697359"/>
    <w:rsid w:val="4B726BBC"/>
    <w:rsid w:val="4B991742"/>
    <w:rsid w:val="4BB23436"/>
    <w:rsid w:val="4BC5027F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5F3126"/>
    <w:rsid w:val="4F7D7854"/>
    <w:rsid w:val="4F7F7588"/>
    <w:rsid w:val="4FB833E5"/>
    <w:rsid w:val="4FB8418D"/>
    <w:rsid w:val="4FC90041"/>
    <w:rsid w:val="4FEE3C8F"/>
    <w:rsid w:val="4FF84140"/>
    <w:rsid w:val="501A2A30"/>
    <w:rsid w:val="501C3144"/>
    <w:rsid w:val="50343626"/>
    <w:rsid w:val="50344FAD"/>
    <w:rsid w:val="50992961"/>
    <w:rsid w:val="5099693A"/>
    <w:rsid w:val="50D504DE"/>
    <w:rsid w:val="50E047CF"/>
    <w:rsid w:val="50ED316C"/>
    <w:rsid w:val="50EF7D38"/>
    <w:rsid w:val="50F13690"/>
    <w:rsid w:val="51100F7F"/>
    <w:rsid w:val="5110162C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835868"/>
    <w:rsid w:val="5293415F"/>
    <w:rsid w:val="52BE2755"/>
    <w:rsid w:val="52C252CC"/>
    <w:rsid w:val="52D454F2"/>
    <w:rsid w:val="52FC7200"/>
    <w:rsid w:val="532E2091"/>
    <w:rsid w:val="537B6C22"/>
    <w:rsid w:val="542E3E3B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672F6"/>
    <w:rsid w:val="55A042E7"/>
    <w:rsid w:val="55A80DB5"/>
    <w:rsid w:val="55D10146"/>
    <w:rsid w:val="55E1405A"/>
    <w:rsid w:val="561E045F"/>
    <w:rsid w:val="5651155E"/>
    <w:rsid w:val="56817C55"/>
    <w:rsid w:val="568277FC"/>
    <w:rsid w:val="56902235"/>
    <w:rsid w:val="572D5056"/>
    <w:rsid w:val="579322BC"/>
    <w:rsid w:val="57D824E7"/>
    <w:rsid w:val="57DC07AC"/>
    <w:rsid w:val="58250A7C"/>
    <w:rsid w:val="584F2333"/>
    <w:rsid w:val="585D0D73"/>
    <w:rsid w:val="5877287D"/>
    <w:rsid w:val="587E2B60"/>
    <w:rsid w:val="58890237"/>
    <w:rsid w:val="589C7904"/>
    <w:rsid w:val="58BF1CDD"/>
    <w:rsid w:val="59311537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380045"/>
    <w:rsid w:val="5B407769"/>
    <w:rsid w:val="5B422CBB"/>
    <w:rsid w:val="5B8A1DAA"/>
    <w:rsid w:val="5BA0270B"/>
    <w:rsid w:val="5BB07EA3"/>
    <w:rsid w:val="5BD348FD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D05B8"/>
    <w:rsid w:val="5CED0B5C"/>
    <w:rsid w:val="5D127027"/>
    <w:rsid w:val="5D4851DD"/>
    <w:rsid w:val="5D557162"/>
    <w:rsid w:val="5D9E6720"/>
    <w:rsid w:val="5DAA6037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F2F4534"/>
    <w:rsid w:val="5F3978DD"/>
    <w:rsid w:val="5F5B4B8F"/>
    <w:rsid w:val="5F767BF8"/>
    <w:rsid w:val="5F9E0A02"/>
    <w:rsid w:val="5FD5235B"/>
    <w:rsid w:val="5FF74ED1"/>
    <w:rsid w:val="602C263E"/>
    <w:rsid w:val="60307729"/>
    <w:rsid w:val="60325BBE"/>
    <w:rsid w:val="60337945"/>
    <w:rsid w:val="606E5643"/>
    <w:rsid w:val="607A1087"/>
    <w:rsid w:val="60BF7B30"/>
    <w:rsid w:val="60D60117"/>
    <w:rsid w:val="60DE1EFA"/>
    <w:rsid w:val="60E50712"/>
    <w:rsid w:val="614B7D32"/>
    <w:rsid w:val="61A17B3A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305152"/>
    <w:rsid w:val="63550450"/>
    <w:rsid w:val="63B63C60"/>
    <w:rsid w:val="63BC4201"/>
    <w:rsid w:val="640F7137"/>
    <w:rsid w:val="64132B93"/>
    <w:rsid w:val="64347265"/>
    <w:rsid w:val="64426ECA"/>
    <w:rsid w:val="64450612"/>
    <w:rsid w:val="646A1271"/>
    <w:rsid w:val="646E44A6"/>
    <w:rsid w:val="64B044DC"/>
    <w:rsid w:val="656D328E"/>
    <w:rsid w:val="65883AB5"/>
    <w:rsid w:val="65F50F8E"/>
    <w:rsid w:val="66312549"/>
    <w:rsid w:val="66397A67"/>
    <w:rsid w:val="667B3592"/>
    <w:rsid w:val="66875EE0"/>
    <w:rsid w:val="66A35F39"/>
    <w:rsid w:val="66C435DD"/>
    <w:rsid w:val="67C00163"/>
    <w:rsid w:val="67E2057C"/>
    <w:rsid w:val="67F355AC"/>
    <w:rsid w:val="68710EE3"/>
    <w:rsid w:val="688D12C9"/>
    <w:rsid w:val="6891760E"/>
    <w:rsid w:val="6894097E"/>
    <w:rsid w:val="68B257B8"/>
    <w:rsid w:val="69405CFD"/>
    <w:rsid w:val="69A5364A"/>
    <w:rsid w:val="69EC4C56"/>
    <w:rsid w:val="69F42D6B"/>
    <w:rsid w:val="6A0C5365"/>
    <w:rsid w:val="6A5C7947"/>
    <w:rsid w:val="6A641A36"/>
    <w:rsid w:val="6A6D3308"/>
    <w:rsid w:val="6A9402CC"/>
    <w:rsid w:val="6AC55297"/>
    <w:rsid w:val="6AF6102C"/>
    <w:rsid w:val="6B075917"/>
    <w:rsid w:val="6B114C1A"/>
    <w:rsid w:val="6B2B4114"/>
    <w:rsid w:val="6B4A7646"/>
    <w:rsid w:val="6B5E7080"/>
    <w:rsid w:val="6B7B5383"/>
    <w:rsid w:val="6B7F0D8F"/>
    <w:rsid w:val="6BB6752A"/>
    <w:rsid w:val="6BB85749"/>
    <w:rsid w:val="6BCE49B7"/>
    <w:rsid w:val="6BF72A6D"/>
    <w:rsid w:val="6C172A76"/>
    <w:rsid w:val="6C1B1768"/>
    <w:rsid w:val="6C8D303E"/>
    <w:rsid w:val="6CC163A1"/>
    <w:rsid w:val="6CD65F16"/>
    <w:rsid w:val="6D196946"/>
    <w:rsid w:val="6D7C2742"/>
    <w:rsid w:val="6DAC0B96"/>
    <w:rsid w:val="6DBE060E"/>
    <w:rsid w:val="6DBF1608"/>
    <w:rsid w:val="6DF9485E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252703"/>
    <w:rsid w:val="70442F29"/>
    <w:rsid w:val="70543150"/>
    <w:rsid w:val="7076728C"/>
    <w:rsid w:val="70C715EC"/>
    <w:rsid w:val="70CB41CC"/>
    <w:rsid w:val="710E3EF4"/>
    <w:rsid w:val="7118323A"/>
    <w:rsid w:val="71307C87"/>
    <w:rsid w:val="713D0CB0"/>
    <w:rsid w:val="715D6ACF"/>
    <w:rsid w:val="719E3EA6"/>
    <w:rsid w:val="72713E3F"/>
    <w:rsid w:val="72863E4F"/>
    <w:rsid w:val="728B3C94"/>
    <w:rsid w:val="72A67657"/>
    <w:rsid w:val="72BD34D1"/>
    <w:rsid w:val="73000CF9"/>
    <w:rsid w:val="73126A27"/>
    <w:rsid w:val="733534AA"/>
    <w:rsid w:val="73635474"/>
    <w:rsid w:val="73C94A09"/>
    <w:rsid w:val="73DC46E0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3155B"/>
    <w:rsid w:val="761F0F2E"/>
    <w:rsid w:val="761F505D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8083786"/>
    <w:rsid w:val="78153E8C"/>
    <w:rsid w:val="78343CE1"/>
    <w:rsid w:val="785B2C70"/>
    <w:rsid w:val="788C033F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A9B1178"/>
    <w:rsid w:val="7AFA6374"/>
    <w:rsid w:val="7B150CBE"/>
    <w:rsid w:val="7B407803"/>
    <w:rsid w:val="7B5E1802"/>
    <w:rsid w:val="7B6332DF"/>
    <w:rsid w:val="7B642DC3"/>
    <w:rsid w:val="7B9E0270"/>
    <w:rsid w:val="7BBB3A1E"/>
    <w:rsid w:val="7BE729DC"/>
    <w:rsid w:val="7C25358F"/>
    <w:rsid w:val="7C2B5CBC"/>
    <w:rsid w:val="7C442459"/>
    <w:rsid w:val="7C7B6F55"/>
    <w:rsid w:val="7CAF622F"/>
    <w:rsid w:val="7CC30F06"/>
    <w:rsid w:val="7CEE78EB"/>
    <w:rsid w:val="7D08231F"/>
    <w:rsid w:val="7D327789"/>
    <w:rsid w:val="7D496A70"/>
    <w:rsid w:val="7D607D01"/>
    <w:rsid w:val="7D736976"/>
    <w:rsid w:val="7D966422"/>
    <w:rsid w:val="7DF221B0"/>
    <w:rsid w:val="7DFD0298"/>
    <w:rsid w:val="7DFE4C8D"/>
    <w:rsid w:val="7E1356DA"/>
    <w:rsid w:val="7EB9366C"/>
    <w:rsid w:val="7ED37091"/>
    <w:rsid w:val="7EE73054"/>
    <w:rsid w:val="7EF1453B"/>
    <w:rsid w:val="7F2037BD"/>
    <w:rsid w:val="7F2944B0"/>
    <w:rsid w:val="7F321906"/>
    <w:rsid w:val="7F373388"/>
    <w:rsid w:val="7FBE5C1A"/>
    <w:rsid w:val="7FC53A36"/>
    <w:rsid w:val="7FDE3C9D"/>
    <w:rsid w:val="7FE54E46"/>
    <w:rsid w:val="7FF53094"/>
    <w:rsid w:val="BFDDD4A8"/>
    <w:rsid w:val="F67711E1"/>
    <w:rsid w:val="FADFA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32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 w:cs="Arial"/>
      <w:kern w:val="0"/>
      <w:sz w:val="32"/>
      <w:szCs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spacing w:beforeLines="200" w:afterLines="100" w:line="560" w:lineRule="exact"/>
      <w:jc w:val="center"/>
      <w:outlineLvl w:val="2"/>
    </w:pPr>
    <w:rPr>
      <w:sz w:val="44"/>
      <w:szCs w:val="44"/>
    </w:rPr>
  </w:style>
  <w:style w:type="character" w:default="1" w:styleId="9">
    <w:name w:val="Default Paragraph Font"/>
    <w:semiHidden/>
    <w:qFormat/>
    <w:uiPriority w:val="99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99"/>
    <w:pPr>
      <w:spacing w:line="560" w:lineRule="exact"/>
      <w:ind w:left="630" w:leftChars="300" w:right="630" w:rightChars="300"/>
    </w:pPr>
    <w:rPr>
      <w:rFonts w:eastAsia="楷体"/>
      <w:sz w:val="32"/>
      <w:szCs w:val="32"/>
    </w:rPr>
  </w:style>
  <w:style w:type="character" w:customStyle="1" w:styleId="10">
    <w:name w:val="Heading 1 Char"/>
    <w:basedOn w:val="9"/>
    <w:link w:val="2"/>
    <w:qFormat/>
    <w:locked/>
    <w:uiPriority w:val="99"/>
    <w:rPr>
      <w:rFonts w:ascii="Calibri" w:hAnsi="Calibri" w:eastAsia="黑体" w:cs="Calibri"/>
      <w:kern w:val="44"/>
      <w:sz w:val="32"/>
      <w:szCs w:val="32"/>
    </w:rPr>
  </w:style>
  <w:style w:type="character" w:customStyle="1" w:styleId="11">
    <w:name w:val="Heading 2 Char"/>
    <w:basedOn w:val="9"/>
    <w:link w:val="3"/>
    <w:qFormat/>
    <w:locked/>
    <w:uiPriority w:val="99"/>
    <w:rPr>
      <w:rFonts w:ascii="Arial" w:hAnsi="Arial" w:eastAsia="黑体" w:cs="Arial"/>
      <w:sz w:val="32"/>
      <w:szCs w:val="32"/>
    </w:rPr>
  </w:style>
  <w:style w:type="character" w:customStyle="1" w:styleId="12">
    <w:name w:val="Heading 3 Char"/>
    <w:basedOn w:val="9"/>
    <w:link w:val="4"/>
    <w:semiHidden/>
    <w:qFormat/>
    <w:uiPriority w:val="9"/>
    <w:rPr>
      <w:rFonts w:cs="Calibri"/>
      <w:b/>
      <w:bCs/>
      <w:sz w:val="32"/>
      <w:szCs w:val="32"/>
    </w:rPr>
  </w:style>
  <w:style w:type="character" w:customStyle="1" w:styleId="13">
    <w:name w:val="Footer Char"/>
    <w:basedOn w:val="9"/>
    <w:link w:val="5"/>
    <w:semiHidden/>
    <w:qFormat/>
    <w:uiPriority w:val="99"/>
    <w:rPr>
      <w:rFonts w:cs="Calibri"/>
      <w:sz w:val="18"/>
      <w:szCs w:val="18"/>
    </w:rPr>
  </w:style>
  <w:style w:type="character" w:customStyle="1" w:styleId="14">
    <w:name w:val="Header Char"/>
    <w:basedOn w:val="9"/>
    <w:link w:val="6"/>
    <w:semiHidden/>
    <w:qFormat/>
    <w:uiPriority w:val="99"/>
    <w:rPr>
      <w:rFonts w:cs="Calibri"/>
      <w:sz w:val="18"/>
      <w:szCs w:val="18"/>
    </w:rPr>
  </w:style>
  <w:style w:type="paragraph" w:customStyle="1" w:styleId="15">
    <w:name w:val="目录"/>
    <w:basedOn w:val="1"/>
    <w:qFormat/>
    <w:uiPriority w:val="99"/>
    <w:pPr>
      <w:spacing w:line="560" w:lineRule="exact"/>
      <w:ind w:firstLine="640" w:firstLineChars="200"/>
    </w:pPr>
    <w:rPr>
      <w:rFonts w:eastAsia="楷体"/>
      <w:sz w:val="32"/>
      <w:szCs w:val="32"/>
    </w:rPr>
  </w:style>
  <w:style w:type="character" w:customStyle="1" w:styleId="16">
    <w:name w:val="Page Number1"/>
    <w:basedOn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13</Pages>
  <Words>2875</Words>
  <Characters>2876</Characters>
  <Lines>0</Lines>
  <Paragraphs>0</Paragraphs>
  <TotalTime>1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2020-05-12T06:47:00Z</dcterms:created>
  <dc:creator>Sky123.Org</dc:creator>
  <cp:lastModifiedBy>lnrd</cp:lastModifiedBy>
  <cp:lastPrinted>2020-05-12T04:27:00Z</cp:lastPrinted>
  <dcterms:modified xsi:type="dcterms:W3CDTF">2021-09-29T08:15:16Z</dcterms:modified>
  <dc:title>鞍山市城市市容和环境卫生管理条例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D5A7BF5421C34711927AD0C34CE1BB19</vt:lpwstr>
  </property>
</Properties>
</file>