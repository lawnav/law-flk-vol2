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625D" w:rsidRDefault="009B625D" w:rsidP="009B625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9B625D" w:rsidRDefault="009B625D" w:rsidP="009B625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9B625D" w:rsidRPr="009B625D" w:rsidRDefault="009B625D" w:rsidP="009B625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 w:val="44"/>
          <w:szCs w:val="44"/>
          <w:lang w:val="zh-CN"/>
        </w:rPr>
      </w:pPr>
      <w:r w:rsidRPr="009B625D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宁波市</w:t>
      </w:r>
      <w:proofErr w:type="gramStart"/>
      <w:r w:rsidRPr="009B625D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韭</w:t>
      </w:r>
      <w:proofErr w:type="gramEnd"/>
      <w:r w:rsidRPr="009B625D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山列岛海</w:t>
      </w:r>
      <w:bookmarkStart w:id="0" w:name="_GoBack"/>
      <w:bookmarkEnd w:id="0"/>
      <w:r w:rsidRPr="009B625D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洋生态自然保护区条例</w:t>
      </w:r>
    </w:p>
    <w:p w:rsidR="009B625D" w:rsidRPr="009B625D" w:rsidRDefault="009B625D" w:rsidP="009B625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仿宋_GB2312"/>
          <w:color w:val="000000"/>
          <w:kern w:val="0"/>
          <w:szCs w:val="21"/>
          <w:lang w:val="zh-CN"/>
        </w:rPr>
      </w:pPr>
    </w:p>
    <w:p w:rsidR="009B625D" w:rsidRPr="009B625D" w:rsidRDefault="009B625D" w:rsidP="009B625D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2006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9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28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 xml:space="preserve">日宁波市第十二届人民代表大会常务委员会第三十二次会议通过　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2006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11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30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 xml:space="preserve">日浙江省第十届人民代表大会常务委员会第二十八次会议批准　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2006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12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11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日宁波市第十二届人民代表大会常务委员会公告第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47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号公布　自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2007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1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9B625D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1</w:t>
      </w:r>
      <w:r w:rsidRPr="009B625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日起施行）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第一条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为了保护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韭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山列岛海洋生态自然保护区的生态环境，促进海洋科学研究和海洋经济的可持续发展，根据《中华人民共和国海洋环境保护法》、《中华人民共和国自然保护区条例》等有关法律、法规，结合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韭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山列岛海洋生态自然保护区实际，制定本条例。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韭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山列岛海洋生态自然保护区（以下简称保护区），是指北纬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29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32.4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′、东经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122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3.3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′，北纬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29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32.4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′、东经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122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29.2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′，北纬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29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16.2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′、东经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122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3.3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′，北纬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29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16.2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′、东经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122</w:t>
      </w:r>
      <w:r w:rsidRPr="001A34E2">
        <w:rPr>
          <w:rFonts w:asciiTheme="minorEastAsia" w:hAnsiTheme="minorEastAsia" w:cs="MS Sans Serif"/>
          <w:color w:val="000000"/>
          <w:kern w:val="0"/>
          <w:szCs w:val="21"/>
          <w:lang w:val="zh-CN"/>
        </w:rPr>
        <w:t>°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23.5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′四点连线之间的陆域和海域，总面积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114950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公顷。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保护区范围和界线需要调整的，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经由有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权限的人民政府批准后予以公布。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第三条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保护区的保护、规划、利用和管理活动，适用本条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例。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第四条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市和象山县环境保护行政主管部门负责保护区的综合管理。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市和象山县海洋行政主管部门主管保护区的管理工作。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国土资源、林业、渔业、海事等部门按照各自的职责，协同做好保护区的保护和管理工作。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第五条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保护区依法设立专门的管理机构，负责保护区的具体管理工作。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保护区管理机构的职责是：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（一）贯彻执行国家、省、市有关自然保护区的法律、法规；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（二）调查自然资源并建立档案，组织环境监测，维护保护区内的海洋自然环境和资源；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（三）制定保护区的各项管理制度，统一管理保护区；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（四）进行有关海洋自然资源和生态环境保护的宣传教育；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（五）法律、法规规定的其他职责。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第六条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市和象山县人民政府应当安排专项资金，用于保护区的保护、规划、利用和管理。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第七条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保护区管理机构应当会同相关行政主管部门编制保护区总体规划，经市人民政府审核后按照规定权限报经批准。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第八条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保护区重点保护江豚、大黄鱼、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曼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氏无针乌贼、珍稀鸟类等生物资源和海洋生态环境。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第九条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保护区分为核心区、缓冲区、实验区：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 xml:space="preserve">　　（一）南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韭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山小东岩、官船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岙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、黄礁、上竹山、麒麟头、大青山、将军帽、南耳朵、马补山、蚊虫山小礁、南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韭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山乌贼山嘴西侧连线组成的区域为核心区；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（二）核心区界外三千米处的连线以内的区域，以及南</w:t>
      </w:r>
      <w:proofErr w:type="gramStart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韭</w:t>
      </w:r>
      <w:proofErr w:type="gramEnd"/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山本岛岸线向核心区界外二百米处的连线以内的区域为缓冲区；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（三）保护区内核心区和缓冲区之外的区域为实验区。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核心区、缓冲区、实验区的具体范围（经纬度连线）由保护区管理机构在当地予以公告，并设置有关界碑、标志物和保护设施。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任何单位和个人不得擅自移动或者破坏保护区的界碑、标志物和保护设施。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第十一条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禁止任何人擅自进入核心区。因科学研究的需要，必须进入核心区从事观测、调查活动的，应当事先向保护区管理机构提交申请和活动计划，并经有权限的海洋行政主管部门批准。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第十二条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禁止在缓冲区内开展生产经营活动。在确保海洋生物和鸟类资源以及生态环境不遭破坏和污染的前提下，经保护区管理机构批准，在缓冲区内可以适当进行科学研究、考察、教学实习、标本采集活动。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第十三条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在实验区内从事科学研究、教学实习的，应当提前十日将研究、实习的方案向保护区管理机构报告。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在实验区从事参观、旅游活动的，由保护区管理机构提出方案，经有权限的海洋行政主管部门批准。从事参观、旅游活动的，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应当按照批准的方案进行，并服从保护区管理机构的管理。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第十四条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经批准在核心区和缓冲区从事科学研究、教学实习等活动的单位和个人，应当在活动结束之日起六个月内将其活动成果（包括照片、录像、资料、论文、图表等）的副本提交保护区管理机构；因特殊情况不能按期提交的，可以适当延长提交期限，并将延长期限的理由告知保护区管理机构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第十五条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禁止在核心区和缓冲区内建设任何生产设施。禁止在实验区内建设污染环境、破坏资源和景观的生产性项目；建设其他项目，其污染物排放不得超过国家和地方规定的标准。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第十六条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禁止在核心区和缓冲区内进行采捕活动。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禁止在实验区内进行除流刺网、钓捕作业以外的采捕活动。实验区内经许可从事流刺网、钓捕作业的船舶不再增加，其总量应当逐步减少。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从事前款允许的作业的，不得采捕重点保护动物和繁殖期、幼苗期的鱼、虾、贝、藻。繁殖期、幼苗期的鱼、虾、贝、藻的种类由市渔业行政主管部门公布。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第十七条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禁止在保护区内进行砍伐、放牧、狩猎、采砂、采石、挖礁、炸礁、烧荒、捡拾鸟蛋、捕捉鸟类等活动。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第十八条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违反本条例第十条第二款、第十一条、第十二条、第十三条第二款、第十四条规定的，由保护区管理机构责令改正，采取补救措施，没收违法所得，并可处一百元以上二千元以下的罚款；情节较重的，并处二千元以上五千元以下的罚款；造成保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护区破坏的，并处一万元以上十万元以下的罚款。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第十九条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违反本条例第十六条规定的，由保护区管理机构依照《中华人民共和国渔业法》的有关规定予以处罚；造成保护区破坏的，责令采取补救措施，处一万元以上十万元以下的罚款。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违反本条例第十七条规定的，由保护区管理机构责令停止违法行为，限期恢复原状或者采取其他补救措施，没收违法所得，并可处三百元以上二千元以下的罚款；情节较重的，并处二千元以上一万元以下的罚款；造成保护区破坏的，并处一万元以上十万元以下的罚款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第二十一条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违反本条例第十五条规定的，按照相关法律、法规执行。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第二十二条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违反本条例规定，给保护区造成损失的，依法承担损害赔偿责任。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第二十三条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保护区管理机构和其他相关行政管理部门及其工作人员玩忽职守、滥用职权、徇私舞弊的，由其上级机关或者所在单位责令改正，给当事人造成损失的，依法予以赔偿；对直接负责的主管人员和其他直接责任人员，由其所在单位或者上级机关依法给予行政处分，构成犯罪的，依法追究刑事责任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第二十四条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因海上救助或者紧急避险，不适用本条例有关保护区禁入的规定。但在停留期间，超过救助或者紧急避险必需限度，违反本条例规定的行为，应当依照本条例的有关规定予以处罚。</w:t>
      </w:r>
    </w:p>
    <w:p w:rsidR="009B625D" w:rsidRPr="001A34E2" w:rsidRDefault="009B625D" w:rsidP="009B625D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9B625D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lastRenderedPageBreak/>
        <w:t xml:space="preserve">　　</w:t>
      </w:r>
      <w:r w:rsidRPr="009B625D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第二十五条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本条例自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2007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1A34E2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1</w:t>
      </w:r>
      <w:r w:rsidRPr="001A34E2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日起施行。</w:t>
      </w:r>
    </w:p>
    <w:p w:rsidR="00D57722" w:rsidRDefault="00D57722"/>
    <w:p w:rsidR="00D57722" w:rsidRDefault="00D57722"/>
    <w:p w:rsidR="00D57722" w:rsidRDefault="00D57722"/>
    <w:p w:rsidR="00D57722" w:rsidRDefault="00D57722"/>
    <w:p w:rsidR="00D57722" w:rsidRDefault="00D57722"/>
    <w:sectPr w:rsidR="00D57722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0CD" w:rsidRDefault="00FD10CD" w:rsidP="00D57722">
      <w:pPr>
        <w:spacing w:line="240" w:lineRule="auto"/>
      </w:pPr>
      <w:r>
        <w:separator/>
      </w:r>
    </w:p>
  </w:endnote>
  <w:endnote w:type="continuationSeparator" w:id="0">
    <w:p w:rsidR="00FD10CD" w:rsidRDefault="00FD10CD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9B625D">
      <w:rPr>
        <w:rStyle w:val="a6"/>
        <w:rFonts w:ascii="宋体" w:eastAsia="宋体" w:hAnsi="宋体"/>
        <w:noProof/>
        <w:sz w:val="28"/>
      </w:rPr>
      <w:t>6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9B625D" w:rsidRPr="009B625D">
      <w:rPr>
        <w:noProof/>
      </w:rPr>
      <w:t>1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0CD" w:rsidRDefault="00FD10CD" w:rsidP="00D57722">
      <w:pPr>
        <w:spacing w:line="240" w:lineRule="auto"/>
      </w:pPr>
      <w:r>
        <w:separator/>
      </w:r>
    </w:p>
  </w:footnote>
  <w:footnote w:type="continuationSeparator" w:id="0">
    <w:p w:rsidR="00FD10CD" w:rsidRDefault="00FD10CD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71F92"/>
    <w:rsid w:val="001B173E"/>
    <w:rsid w:val="007E7972"/>
    <w:rsid w:val="00821AE1"/>
    <w:rsid w:val="009B625D"/>
    <w:rsid w:val="00A0649E"/>
    <w:rsid w:val="00C26BE1"/>
    <w:rsid w:val="00D57722"/>
    <w:rsid w:val="00FD10CD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3</TotalTime>
  <Pages>6</Pages>
  <Words>393</Words>
  <Characters>2244</Characters>
  <Application>Microsoft Office Word</Application>
  <DocSecurity>0</DocSecurity>
  <Lines>18</Lines>
  <Paragraphs>5</Paragraphs>
  <ScaleCrop>false</ScaleCrop>
  <Company>Microsoft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</cp:lastModifiedBy>
  <cp:revision>3</cp:revision>
  <dcterms:created xsi:type="dcterms:W3CDTF">2017-01-11T09:18:00Z</dcterms:created>
  <dcterms:modified xsi:type="dcterms:W3CDTF">2017-02-20T11:34:00Z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