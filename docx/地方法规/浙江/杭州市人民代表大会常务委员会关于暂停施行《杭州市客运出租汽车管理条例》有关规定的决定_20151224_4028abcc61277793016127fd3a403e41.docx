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402C" w:rsidRDefault="001F402C" w:rsidP="001F402C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Cs w:val="21"/>
          <w:lang w:val="zh-CN"/>
        </w:rPr>
      </w:pPr>
    </w:p>
    <w:p w:rsidR="001F402C" w:rsidRDefault="001F402C" w:rsidP="001F402C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Cs w:val="21"/>
          <w:lang w:val="zh-CN"/>
        </w:rPr>
      </w:pPr>
    </w:p>
    <w:p w:rsidR="001F402C" w:rsidRDefault="001F402C" w:rsidP="001F402C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</w:pPr>
      <w:r w:rsidRPr="001F402C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杭州市人民代表大会</w:t>
      </w:r>
      <w:bookmarkStart w:id="0" w:name="_GoBack"/>
      <w:bookmarkEnd w:id="0"/>
      <w:r w:rsidRPr="001F402C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常务委员会关于暂停</w:t>
      </w:r>
    </w:p>
    <w:p w:rsidR="001F402C" w:rsidRDefault="001F402C" w:rsidP="001F402C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</w:pPr>
      <w:r w:rsidRPr="001F402C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施行《杭州市客运出租汽车管理条例》</w:t>
      </w:r>
    </w:p>
    <w:p w:rsidR="001F402C" w:rsidRPr="001F402C" w:rsidRDefault="001F402C" w:rsidP="001F402C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/>
          <w:bCs/>
          <w:color w:val="000000"/>
          <w:kern w:val="0"/>
          <w:sz w:val="44"/>
          <w:szCs w:val="44"/>
          <w:lang w:val="zh-CN"/>
        </w:rPr>
      </w:pPr>
      <w:r w:rsidRPr="001F402C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有关规定的决定</w:t>
      </w:r>
    </w:p>
    <w:p w:rsidR="001F402C" w:rsidRPr="001F402C" w:rsidRDefault="001F402C" w:rsidP="001F402C">
      <w:pPr>
        <w:autoSpaceDE w:val="0"/>
        <w:autoSpaceDN w:val="0"/>
        <w:adjustRightInd w:val="0"/>
        <w:ind w:leftChars="200" w:left="628" w:rightChars="200" w:right="628"/>
        <w:rPr>
          <w:rFonts w:asciiTheme="majorEastAsia" w:eastAsiaTheme="majorEastAsia" w:hAnsiTheme="majorEastAsia" w:cs="仿宋_GB2312" w:hint="eastAsia"/>
          <w:bCs/>
          <w:color w:val="000000"/>
          <w:kern w:val="0"/>
          <w:szCs w:val="21"/>
          <w:lang w:val="zh-CN"/>
        </w:rPr>
      </w:pPr>
    </w:p>
    <w:p w:rsidR="001F402C" w:rsidRPr="001F402C" w:rsidRDefault="001F402C" w:rsidP="001F402C">
      <w:pPr>
        <w:autoSpaceDE w:val="0"/>
        <w:autoSpaceDN w:val="0"/>
        <w:adjustRightInd w:val="0"/>
        <w:ind w:leftChars="200" w:left="628" w:rightChars="200" w:right="628"/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</w:pP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（</w:t>
      </w:r>
      <w:r w:rsidRPr="001F402C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2015</w:t>
      </w: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年</w:t>
      </w:r>
      <w:r w:rsidRPr="001F402C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9</w:t>
      </w: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月</w:t>
      </w:r>
      <w:r w:rsidRPr="001F402C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29</w:t>
      </w: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 xml:space="preserve">日杭州市第十二届人民代表大会常务委员会第三十一次会议通过　</w:t>
      </w:r>
      <w:r w:rsidRPr="001F402C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2015</w:t>
      </w: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年</w:t>
      </w:r>
      <w:r w:rsidRPr="001F402C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12</w:t>
      </w: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月</w:t>
      </w:r>
      <w:r w:rsidRPr="001F402C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4</w:t>
      </w: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 xml:space="preserve">日浙江省第十二届人民代表大会常务委员会第二十四次会议批准　</w:t>
      </w:r>
      <w:r w:rsidRPr="001F402C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2015</w:t>
      </w: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年</w:t>
      </w:r>
      <w:r w:rsidRPr="001F402C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12</w:t>
      </w: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月</w:t>
      </w:r>
      <w:r w:rsidRPr="001F402C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24</w:t>
      </w: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日杭州市第十二届人民代表大会常务委员会公告第</w:t>
      </w:r>
      <w:r w:rsidRPr="001F402C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59</w:t>
      </w:r>
      <w:r w:rsidRPr="001F402C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号公布　自公布之日起施行）</w:t>
      </w:r>
    </w:p>
    <w:p w:rsidR="00010A36" w:rsidRDefault="001F402C" w:rsidP="001F402C">
      <w:pPr>
        <w:autoSpaceDE w:val="0"/>
        <w:autoSpaceDN w:val="0"/>
        <w:adjustRightInd w:val="0"/>
        <w:jc w:val="left"/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</w:pPr>
      <w:r w:rsidRPr="006A0DDD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</w:p>
    <w:p w:rsidR="001F402C" w:rsidRPr="006A0DDD" w:rsidRDefault="001F402C" w:rsidP="00010A36">
      <w:pPr>
        <w:autoSpaceDE w:val="0"/>
        <w:autoSpaceDN w:val="0"/>
        <w:adjustRightInd w:val="0"/>
        <w:ind w:firstLineChars="200" w:firstLine="628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6A0DDD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为了加快推进客运出租汽车行业改革，充分发挥市场配置资源的决定性作用，结合我市客运出租汽车行业发展实际，决定暂停施行《杭州市客运出租汽车管理条例》第八条第一款、第九条规定，上述条款涉及的行政管理事项，按照市人民政府有关规定执行。暂停施行期限为两年，自本决定施行之日起算。</w:t>
      </w:r>
    </w:p>
    <w:p w:rsidR="001F402C" w:rsidRPr="006A0DDD" w:rsidRDefault="001F402C" w:rsidP="001F402C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6A0DDD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本决定自公布之日起施行。</w:t>
      </w:r>
    </w:p>
    <w:p w:rsidR="00D57722" w:rsidRDefault="00D57722"/>
    <w:p w:rsidR="00D57722" w:rsidRDefault="00D57722"/>
    <w:p w:rsidR="00D57722" w:rsidRDefault="00D57722"/>
    <w:sectPr w:rsidR="00D57722" w:rsidSect="00D57722">
      <w:footerReference w:type="even" r:id="rId9"/>
      <w:footerReference w:type="default" r:id="rId10"/>
      <w:pgSz w:w="11906" w:h="16838"/>
      <w:pgMar w:top="2013" w:right="1474" w:bottom="1899" w:left="1588" w:header="851" w:footer="1037" w:gutter="0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EB5" w:rsidRDefault="000A6EB5" w:rsidP="00D57722">
      <w:pPr>
        <w:spacing w:line="240" w:lineRule="auto"/>
      </w:pPr>
      <w:r>
        <w:separator/>
      </w:r>
    </w:p>
  </w:endnote>
  <w:endnote w:type="continuationSeparator" w:id="0">
    <w:p w:rsidR="000A6EB5" w:rsidRDefault="000A6EB5" w:rsidP="00D5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黑体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spacing w:line="471" w:lineRule="auto"/>
      <w:ind w:leftChars="100" w:left="308"/>
      <w:jc w:val="left"/>
      <w:rPr>
        <w:rStyle w:val="a6"/>
        <w:rFonts w:ascii="宋体" w:eastAsia="宋体" w:hAnsi="宋体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hint="eastAsia"/>
        <w:sz w:val="28"/>
      </w:rPr>
      <w:fldChar w:fldCharType="begin"/>
    </w:r>
    <w:r>
      <w:rPr>
        <w:rStyle w:val="a6"/>
        <w:rFonts w:ascii="宋体" w:eastAsia="宋体" w:hAnsi="宋体" w:hint="eastAsia"/>
        <w:sz w:val="28"/>
      </w:rPr>
      <w:instrText xml:space="preserve"> PAGE </w:instrText>
    </w:r>
    <w:r w:rsidR="00D57722">
      <w:rPr>
        <w:rFonts w:ascii="宋体" w:eastAsia="宋体" w:hAnsi="宋体" w:hint="eastAsia"/>
        <w:sz w:val="28"/>
      </w:rPr>
      <w:fldChar w:fldCharType="separate"/>
    </w:r>
    <w:r w:rsidR="00010A36">
      <w:rPr>
        <w:rStyle w:val="a6"/>
        <w:rFonts w:ascii="宋体" w:eastAsia="宋体" w:hAnsi="宋体"/>
        <w:noProof/>
        <w:sz w:val="28"/>
      </w:rPr>
      <w:t>2</w:t>
    </w:r>
    <w:r w:rsidR="00D57722">
      <w:rPr>
        <w:rFonts w:ascii="宋体" w:eastAsia="宋体" w:hAnsi="宋体" w:hint="eastAsia"/>
        <w:sz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wordWrap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cs="宋体" w:hint="eastAsia"/>
        <w:sz w:val="28"/>
        <w:szCs w:val="28"/>
      </w:rPr>
      <w:fldChar w:fldCharType="begin"/>
    </w:r>
    <w:r>
      <w:rPr>
        <w:rStyle w:val="a6"/>
        <w:rFonts w:ascii="宋体" w:eastAsia="宋体" w:hAnsi="宋体" w:cs="宋体" w:hint="eastAsia"/>
        <w:sz w:val="28"/>
        <w:szCs w:val="28"/>
      </w:rPr>
      <w:instrText xml:space="preserve"> PAGE \* MERGEFORMAT </w:instrText>
    </w:r>
    <w:r w:rsidR="00D57722">
      <w:rPr>
        <w:rFonts w:ascii="宋体" w:eastAsia="宋体" w:hAnsi="宋体" w:cs="宋体" w:hint="eastAsia"/>
        <w:sz w:val="28"/>
        <w:szCs w:val="28"/>
      </w:rPr>
      <w:fldChar w:fldCharType="separate"/>
    </w:r>
    <w:r w:rsidR="00010A36" w:rsidRPr="00010A36">
      <w:rPr>
        <w:noProof/>
      </w:rPr>
      <w:t>1</w:t>
    </w:r>
    <w:r w:rsidR="00D57722">
      <w:rPr>
        <w:rFonts w:ascii="宋体" w:eastAsia="宋体" w:hAnsi="宋体" w:cs="宋体" w:hint="eastAsia"/>
        <w:sz w:val="28"/>
        <w:szCs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EB5" w:rsidRDefault="000A6EB5" w:rsidP="00D57722">
      <w:pPr>
        <w:spacing w:line="240" w:lineRule="auto"/>
      </w:pPr>
      <w:r>
        <w:separator/>
      </w:r>
    </w:p>
  </w:footnote>
  <w:footnote w:type="continuationSeparator" w:id="0">
    <w:p w:rsidR="000A6EB5" w:rsidRDefault="000A6EB5" w:rsidP="00D57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308"/>
  <w:drawingGridVerticalSpacing w:val="29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iDocStyle" w:val="2"/>
  </w:docVars>
  <w:rsids>
    <w:rsidRoot w:val="0FE0082F"/>
    <w:rsid w:val="E8DDC30C"/>
    <w:rsid w:val="EE7F5BE4"/>
    <w:rsid w:val="EFFCBC21"/>
    <w:rsid w:val="FFF57E51"/>
    <w:rsid w:val="00010A36"/>
    <w:rsid w:val="00071F92"/>
    <w:rsid w:val="000A6EB5"/>
    <w:rsid w:val="001B173E"/>
    <w:rsid w:val="001F402C"/>
    <w:rsid w:val="007E7972"/>
    <w:rsid w:val="00821AE1"/>
    <w:rsid w:val="00A0649E"/>
    <w:rsid w:val="00C26BE1"/>
    <w:rsid w:val="00D57722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7722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creator>shy</dc:creator>
  <cp:lastModifiedBy>lenovo</cp:lastModifiedBy>
  <cp:revision>4</cp:revision>
  <dcterms:created xsi:type="dcterms:W3CDTF">2017-01-11T09:18:00Z</dcterms:created>
  <dcterms:modified xsi:type="dcterms:W3CDTF">2017-02-20T01:30:00Z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